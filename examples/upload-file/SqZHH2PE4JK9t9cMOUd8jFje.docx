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组件化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组件化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另一个核心思想是组件化。所谓组件化，就是把页面拆分成多个组件 (component)，每个组件依赖的 CSS、JavaScript、模板、图片等资源放在一起开发和维护。组件是资源独立的，组件在系统内部可复用，组件和组件之间可以嵌套。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我们在用 Vue.js 开发实际项目的时候，就是像搭积木一样，编写一堆组件拼装生成页面。在 Vue.js 的官网中，也是花了大篇幅来介绍什么是组件，如何编写组件以及组件拥有的属性和特性。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那么在这一章节，我们将从源码的角度来分析 Vue 的组件内部是如何工作的，只有了解了内部的工作原理，才能让我们使用它的时候更加得心应手。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接下来我们会用 Vue-cli 初始化的代码为例，来分析一下 Vue 组件初始化的一个过程。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Vue from 'vue'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App from './App.vue'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var app = new Vue({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el: '#app',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这里的 h 是 createElement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render: h =&gt; h(App)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这段代码相信很多同学都很熟悉，它和我们上一章相同的点也是通过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函数去渲染的，不同的这次通过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传的参数是一个组件而不是一个原生的标签，那么接下来我们就开始分析这一过程。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34007"/>
    <w:rsid w:val="30B34007"/>
    <w:rsid w:val="630B4AD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2018-06-07T09:50:00Z</dcterms:created>
  <dc:creator>sam_zq</dc:creator>
  <cp:lastModifiedBy>sam_zq</cp:lastModifiedBy>
  <dcterms:modified xsi:type="dcterms:W3CDTF">2018-06-07T09:50:38Z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